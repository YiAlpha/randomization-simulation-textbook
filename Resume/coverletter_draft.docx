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Your Name"/>
        <w:tag w:val="Your Name"/>
        <w:id w:val="1760865497"/>
        <w:placeholder>
          <w:docPart w:val="44CA7A588C01304386E92D3260F7726D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0EB4EBA4" w14:textId="77777777" w:rsidR="00AC6117" w:rsidRDefault="00181CDA">
          <w:pPr>
            <w:pStyle w:val="Name"/>
          </w:pPr>
          <w:r>
            <w:t>YI YIN</w:t>
          </w:r>
        </w:p>
      </w:sdtContent>
    </w:sdt>
    <w:p w14:paraId="4DC0BD48" w14:textId="77777777" w:rsidR="00F72272" w:rsidRDefault="00181CDA">
      <w:pPr>
        <w:pStyle w:val="SenderContactInfo"/>
      </w:pPr>
      <w:r>
        <w:t>239W 105th</w:t>
      </w:r>
      <w:r w:rsidR="0048751C">
        <w:t xml:space="preserve"> </w:t>
      </w:r>
      <w:r>
        <w:rPr>
          <w:rFonts w:eastAsiaTheme="minorHAnsi"/>
          <w:lang w:eastAsia="zh-CN"/>
        </w:rPr>
        <w:t>New York NY 10025</w:t>
      </w:r>
      <w:r w:rsidR="0048751C">
        <w:rPr>
          <w:rFonts w:hint="eastAsia"/>
          <w:lang w:eastAsia="zh-CN"/>
        </w:rPr>
        <w:t>|</w:t>
      </w:r>
      <w:r w:rsidR="0048751C">
        <w:t xml:space="preserve"> </w:t>
      </w:r>
      <w:r>
        <w:t>(646)-402-1589</w:t>
      </w:r>
      <w:r w:rsidR="0048751C">
        <w:t xml:space="preserve"> | </w:t>
      </w:r>
      <w:r>
        <w:t>yin.yi@columbia.edu</w:t>
      </w:r>
    </w:p>
    <w:p w14:paraId="762A50AA" w14:textId="77777777" w:rsidR="00F72272" w:rsidRDefault="00181CDA">
      <w:pPr>
        <w:pStyle w:val="Date"/>
      </w:pPr>
      <w:r>
        <w:t>Feb 19, 2019</w:t>
      </w:r>
    </w:p>
    <w:p w14:paraId="50657DF9" w14:textId="484A3ED9" w:rsidR="0048751C" w:rsidRDefault="00A75DB3">
      <w:pPr>
        <w:pStyle w:val="RecipientContactInfo"/>
      </w:pPr>
      <w:proofErr w:type="spellStart"/>
      <w:r>
        <w:t>Icertis</w:t>
      </w:r>
      <w:bookmarkStart w:id="0" w:name="_GoBack"/>
      <w:bookmarkEnd w:id="0"/>
      <w:proofErr w:type="spellEnd"/>
    </w:p>
    <w:p w14:paraId="609E88CE" w14:textId="73D4570F" w:rsidR="0048751C" w:rsidRDefault="00A75DB3">
      <w:pPr>
        <w:pStyle w:val="RecipientContactInfo"/>
      </w:pPr>
      <w:r w:rsidRPr="00A75DB3">
        <w:t>B</w:t>
      </w:r>
      <w:r>
        <w:t>ellevue</w:t>
      </w:r>
      <w:r w:rsidRPr="00A75DB3">
        <w:t xml:space="preserve"> </w:t>
      </w:r>
      <w:r>
        <w:t>Washington</w:t>
      </w:r>
    </w:p>
    <w:p w14:paraId="3CF32E63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D83CE4534A79844CA27572262E9B72F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81CDA">
            <w:t>Hiring Manager</w:t>
          </w:r>
        </w:sdtContent>
      </w:sdt>
      <w:r>
        <w:t>:</w:t>
      </w:r>
    </w:p>
    <w:p w14:paraId="584766DA" w14:textId="77777777" w:rsidR="00181CDA" w:rsidRDefault="00181CDA" w:rsidP="00181CDA">
      <w:r>
        <w:t>As a behavioral scientist, my interest lies in the intersection of human behavior and quantitate analytics.</w:t>
      </w:r>
    </w:p>
    <w:p w14:paraId="46419FB2" w14:textId="77777777" w:rsidR="00181CDA" w:rsidRDefault="00181CDA" w:rsidP="00181CDA">
      <w:r>
        <w:t>I study in Quantitative Methods in Social Sciences, a STEM program at Columbia University, focus on the application of Machine Learning and Natural Language Processing in Social Sciences, especially in the field of my bachelor study, Journalism and Communication.</w:t>
      </w:r>
    </w:p>
    <w:p w14:paraId="5E985C15" w14:textId="77777777" w:rsidR="00181CDA" w:rsidRDefault="00181CDA" w:rsidP="00181CDA">
      <w:r>
        <w:t>Currently, I am working on two projects: one is randomization inference in field experiments data using Stata, another is using Natural Language Processing to automate the analysis of the court text via Python and R language. Besides academic projects, I also have served as a summer analyst in a market research company Kantar Media to write the annual report 2018 China Social Media Landscape, with survey data analytics in SPSS.</w:t>
      </w:r>
    </w:p>
    <w:p w14:paraId="16118B77" w14:textId="77777777" w:rsidR="00F72272" w:rsidRDefault="00181CDA" w:rsidP="00181CDA">
      <w:r>
        <w:t>Please review my attached resume for details regards my coursework and experience. During further interviews, I will discuss how my background fits your needs.</w:t>
      </w:r>
    </w:p>
    <w:p w14:paraId="3A20150B" w14:textId="77777777" w:rsidR="00F72272" w:rsidRDefault="00EE5D6F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CDD7BD90F08F5F429062307E802DA2FA"/>
          </w:placeholder>
          <w:temporary/>
          <w:showingPlcHdr/>
          <w15:appearance w15:val="hidden"/>
        </w:sdtPr>
        <w:sdtEndPr/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7D08BECCEEC2CD4AB71672219DC3F953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7BD42567" w14:textId="77777777" w:rsidR="00BC467A" w:rsidRDefault="00181CDA" w:rsidP="00AC6117">
          <w:pPr>
            <w:pStyle w:val="Signature"/>
          </w:pPr>
          <w:r>
            <w:t>YI YIN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8B671" w14:textId="77777777" w:rsidR="00EE5D6F" w:rsidRDefault="00EE5D6F">
      <w:pPr>
        <w:spacing w:after="0" w:line="240" w:lineRule="auto"/>
      </w:pPr>
      <w:r>
        <w:separator/>
      </w:r>
    </w:p>
  </w:endnote>
  <w:endnote w:type="continuationSeparator" w:id="0">
    <w:p w14:paraId="208358AC" w14:textId="77777777" w:rsidR="00EE5D6F" w:rsidRDefault="00EE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94E82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DDC18" w14:textId="77777777" w:rsidR="00EE5D6F" w:rsidRDefault="00EE5D6F">
      <w:pPr>
        <w:spacing w:after="0" w:line="240" w:lineRule="auto"/>
      </w:pPr>
      <w:r>
        <w:separator/>
      </w:r>
    </w:p>
  </w:footnote>
  <w:footnote w:type="continuationSeparator" w:id="0">
    <w:p w14:paraId="3CC5B23D" w14:textId="77777777" w:rsidR="00EE5D6F" w:rsidRDefault="00EE5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AE6C4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E76F3F5" wp14:editId="3479E96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1CD1CF8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38214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3FAECF4" wp14:editId="0C6127C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E36C45C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DA"/>
    <w:rsid w:val="00181CDA"/>
    <w:rsid w:val="00251664"/>
    <w:rsid w:val="003F5321"/>
    <w:rsid w:val="003F6397"/>
    <w:rsid w:val="0048751C"/>
    <w:rsid w:val="00501646"/>
    <w:rsid w:val="00775AFB"/>
    <w:rsid w:val="00A75DB3"/>
    <w:rsid w:val="00AA77E8"/>
    <w:rsid w:val="00AC6117"/>
    <w:rsid w:val="00BC467A"/>
    <w:rsid w:val="00E5559C"/>
    <w:rsid w:val="00EE5D6F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69A97"/>
  <w15:chartTrackingRefBased/>
  <w15:docId w15:val="{D35310E0-8735-7140-A7C8-45E8AD80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y2633/Library/Containers/com.microsoft.Word/Data/Library/Application%20Support/Microsoft/Office/16.0/DTS/Search/%7bDC2E8E17-086A-0C41-825E-D77C980E3AE8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CA7A588C01304386E92D3260F77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04E8-E1C1-F84A-BD90-9003032B53F5}"/>
      </w:docPartPr>
      <w:docPartBody>
        <w:p w:rsidR="00EA1533" w:rsidRDefault="00BE6AFB">
          <w:pPr>
            <w:pStyle w:val="44CA7A588C01304386E92D3260F7726D"/>
          </w:pPr>
          <w:r>
            <w:t>Your Name</w:t>
          </w:r>
        </w:p>
      </w:docPartBody>
    </w:docPart>
    <w:docPart>
      <w:docPartPr>
        <w:name w:val="D83CE4534A79844CA27572262E9B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9565-AE82-AB47-99B3-CE6228651355}"/>
      </w:docPartPr>
      <w:docPartBody>
        <w:p w:rsidR="00EA1533" w:rsidRDefault="00BE6AFB">
          <w:pPr>
            <w:pStyle w:val="D83CE4534A79844CA27572262E9B72F8"/>
          </w:pPr>
          <w:r>
            <w:t>Recipient</w:t>
          </w:r>
        </w:p>
      </w:docPartBody>
    </w:docPart>
    <w:docPart>
      <w:docPartPr>
        <w:name w:val="CDD7BD90F08F5F429062307E802DA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3BD66-2D7D-094C-9F13-80924F1EFCE8}"/>
      </w:docPartPr>
      <w:docPartBody>
        <w:p w:rsidR="00EA1533" w:rsidRDefault="00BE6AFB">
          <w:pPr>
            <w:pStyle w:val="CDD7BD90F08F5F429062307E802DA2FA"/>
          </w:pPr>
          <w:r>
            <w:t>Sincerely,</w:t>
          </w:r>
        </w:p>
      </w:docPartBody>
    </w:docPart>
    <w:docPart>
      <w:docPartPr>
        <w:name w:val="7D08BECCEEC2CD4AB71672219DC3F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DEDB-13E2-D64C-AC42-3E9EDF9724B5}"/>
      </w:docPartPr>
      <w:docPartBody>
        <w:p w:rsidR="00EA1533" w:rsidRDefault="00BE6AFB">
          <w:pPr>
            <w:pStyle w:val="7D08BECCEEC2CD4AB71672219DC3F95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FB"/>
    <w:rsid w:val="00BE6AFB"/>
    <w:rsid w:val="00EA1533"/>
    <w:rsid w:val="00E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A7A588C01304386E92D3260F7726D">
    <w:name w:val="44CA7A588C01304386E92D3260F7726D"/>
  </w:style>
  <w:style w:type="paragraph" w:customStyle="1" w:styleId="1C90BE152B7AF642847069D84F5D6088">
    <w:name w:val="1C90BE152B7AF642847069D84F5D6088"/>
  </w:style>
  <w:style w:type="paragraph" w:customStyle="1" w:styleId="1AE12ED4CD328A44A6EA42FABA6EBCF9">
    <w:name w:val="1AE12ED4CD328A44A6EA42FABA6EBCF9"/>
  </w:style>
  <w:style w:type="paragraph" w:customStyle="1" w:styleId="717C9C3D062FA946A880C129DA859978">
    <w:name w:val="717C9C3D062FA946A880C129DA859978"/>
  </w:style>
  <w:style w:type="paragraph" w:customStyle="1" w:styleId="C102A22FD5AD8D47A6D83C25B65796A2">
    <w:name w:val="C102A22FD5AD8D47A6D83C25B65796A2"/>
  </w:style>
  <w:style w:type="paragraph" w:customStyle="1" w:styleId="2714EBCF292F904B8E2664D10D2576E7">
    <w:name w:val="2714EBCF292F904B8E2664D10D2576E7"/>
  </w:style>
  <w:style w:type="paragraph" w:customStyle="1" w:styleId="7ACF84EB0F2EB141A3C83800A6851462">
    <w:name w:val="7ACF84EB0F2EB141A3C83800A6851462"/>
  </w:style>
  <w:style w:type="paragraph" w:customStyle="1" w:styleId="ABE7F8803AA2ED4C954856B797FB7162">
    <w:name w:val="ABE7F8803AA2ED4C954856B797FB7162"/>
  </w:style>
  <w:style w:type="paragraph" w:customStyle="1" w:styleId="8207F805F8B8C745A41CE9B31B241EE5">
    <w:name w:val="8207F805F8B8C745A41CE9B31B241EE5"/>
  </w:style>
  <w:style w:type="paragraph" w:customStyle="1" w:styleId="D83CE4534A79844CA27572262E9B72F8">
    <w:name w:val="D83CE4534A79844CA27572262E9B72F8"/>
  </w:style>
  <w:style w:type="paragraph" w:customStyle="1" w:styleId="D659F567BF8FD64998247C98FA9402C8">
    <w:name w:val="D659F567BF8FD64998247C98FA9402C8"/>
  </w:style>
  <w:style w:type="paragraph" w:customStyle="1" w:styleId="CDD7BD90F08F5F429062307E802DA2FA">
    <w:name w:val="CDD7BD90F08F5F429062307E802DA2FA"/>
  </w:style>
  <w:style w:type="paragraph" w:customStyle="1" w:styleId="7D08BECCEEC2CD4AB71672219DC3F953">
    <w:name w:val="7D08BECCEEC2CD4AB71672219DC3F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{DC2E8E17-086A-0C41-825E-D77C980E3AE8}tf10002080.dotx</Template>
  <TotalTime>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YI YIN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>Hiring Manager</cp:keywords>
  <dc:description/>
  <cp:lastModifiedBy>Yi Yin</cp:lastModifiedBy>
  <cp:revision>2</cp:revision>
  <dcterms:created xsi:type="dcterms:W3CDTF">2019-02-19T21:13:00Z</dcterms:created>
  <dcterms:modified xsi:type="dcterms:W3CDTF">2019-02-20T16:55:00Z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